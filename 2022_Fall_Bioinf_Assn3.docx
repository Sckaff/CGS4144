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5BDA" w14:textId="6859FAD4" w:rsidR="00E854BD" w:rsidRDefault="00F43E4C" w:rsidP="00A674EA">
      <w:pPr>
        <w:pStyle w:val="Heading1"/>
        <w:jc w:val="center"/>
        <w:rPr>
          <w:color w:val="054361"/>
          <w:sz w:val="24"/>
          <w:szCs w:val="24"/>
        </w:rPr>
      </w:pPr>
      <w:r>
        <w:rPr>
          <w:color w:val="054361"/>
          <w:sz w:val="24"/>
          <w:szCs w:val="24"/>
        </w:rPr>
        <w:t>CGS4144</w:t>
      </w:r>
      <w:r w:rsidR="004E3C9E">
        <w:rPr>
          <w:color w:val="054361"/>
          <w:sz w:val="24"/>
          <w:szCs w:val="24"/>
        </w:rPr>
        <w:t xml:space="preserve"> </w:t>
      </w:r>
      <w:r w:rsidR="00B21F22">
        <w:rPr>
          <w:color w:val="054361"/>
          <w:sz w:val="24"/>
          <w:szCs w:val="24"/>
        </w:rPr>
        <w:t>Bioinformatics</w:t>
      </w:r>
      <w:r w:rsidR="005A3CB4">
        <w:rPr>
          <w:color w:val="054361"/>
          <w:sz w:val="24"/>
          <w:szCs w:val="24"/>
        </w:rPr>
        <w:t xml:space="preserve"> </w:t>
      </w:r>
      <w:r w:rsidR="008850FC">
        <w:rPr>
          <w:color w:val="054361"/>
          <w:sz w:val="24"/>
          <w:szCs w:val="24"/>
        </w:rPr>
        <w:t>-</w:t>
      </w:r>
      <w:r w:rsidR="00703762">
        <w:rPr>
          <w:color w:val="054361"/>
          <w:sz w:val="24"/>
          <w:szCs w:val="24"/>
        </w:rPr>
        <w:t xml:space="preserve"> Assignment </w:t>
      </w:r>
      <w:r w:rsidR="00763339">
        <w:rPr>
          <w:color w:val="054361"/>
          <w:sz w:val="24"/>
          <w:szCs w:val="24"/>
        </w:rPr>
        <w:t>3</w:t>
      </w:r>
    </w:p>
    <w:p w14:paraId="04AD587A" w14:textId="77777777" w:rsidR="00F80D07" w:rsidRPr="00F80D07" w:rsidRDefault="00F80D07" w:rsidP="00F80D07"/>
    <w:p w14:paraId="2B7F248F" w14:textId="48369C88" w:rsidR="00E854BD" w:rsidRDefault="00035912" w:rsidP="00E854BD">
      <w:pPr>
        <w:pStyle w:val="Heading1"/>
        <w:rPr>
          <w:b w:val="0"/>
          <w:bCs/>
          <w:color w:val="054361"/>
        </w:rPr>
      </w:pPr>
      <w:r>
        <w:t>Directions</w:t>
      </w:r>
      <w:r w:rsidR="00E854BD">
        <w:t>:</w:t>
      </w:r>
      <w:r w:rsidR="00E854BD" w:rsidRPr="00E13E14">
        <w:rPr>
          <w:b w:val="0"/>
          <w:bCs/>
          <w:color w:val="054361"/>
        </w:rPr>
        <w:t xml:space="preserve"> </w:t>
      </w:r>
      <w:r w:rsidR="004A45FC">
        <w:rPr>
          <w:b w:val="0"/>
          <w:bCs/>
          <w:color w:val="054361"/>
        </w:rPr>
        <w:t>F</w:t>
      </w:r>
      <w:r w:rsidR="00271E4E">
        <w:rPr>
          <w:b w:val="0"/>
          <w:bCs/>
          <w:color w:val="054361"/>
        </w:rPr>
        <w:t xml:space="preserve">ollowing the directions </w:t>
      </w:r>
      <w:r w:rsidR="002A65F5">
        <w:rPr>
          <w:b w:val="0"/>
          <w:bCs/>
          <w:color w:val="054361"/>
        </w:rPr>
        <w:t>below</w:t>
      </w:r>
      <w:r w:rsidR="00271E4E">
        <w:rPr>
          <w:b w:val="0"/>
          <w:bCs/>
          <w:color w:val="054361"/>
        </w:rPr>
        <w:t xml:space="preserve">, </w:t>
      </w:r>
      <w:r w:rsidR="00DF7020">
        <w:rPr>
          <w:b w:val="0"/>
          <w:bCs/>
          <w:color w:val="054361"/>
        </w:rPr>
        <w:t xml:space="preserve">analyze your data. Save the images and write a short summary of how they were made and what you discovered. </w:t>
      </w:r>
      <w:r w:rsidR="002430A8">
        <w:rPr>
          <w:b w:val="0"/>
          <w:bCs/>
          <w:color w:val="054361"/>
        </w:rPr>
        <w:t xml:space="preserve">Create a work document with your </w:t>
      </w:r>
      <w:r w:rsidR="00D87B14">
        <w:rPr>
          <w:b w:val="0"/>
          <w:bCs/>
          <w:color w:val="054361"/>
        </w:rPr>
        <w:t>team’s</w:t>
      </w:r>
      <w:r w:rsidR="002430A8">
        <w:rPr>
          <w:b w:val="0"/>
          <w:bCs/>
          <w:color w:val="054361"/>
        </w:rPr>
        <w:t xml:space="preserve"> name at the top followed by your results, to be submitted on Canvas. </w:t>
      </w:r>
    </w:p>
    <w:p w14:paraId="7953B727" w14:textId="77777777" w:rsidR="007E41A2" w:rsidRPr="007E41A2" w:rsidRDefault="007E41A2" w:rsidP="007E41A2"/>
    <w:p w14:paraId="08193F1E" w14:textId="1C07CD44" w:rsidR="001F478C" w:rsidRPr="00977C8F" w:rsidRDefault="000E0B9F" w:rsidP="00F01C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3C7B" wp14:editId="04E30A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5830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89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2.2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" strokecolor="#bdd6ee [1300]" strokeweight="1pt">
                <v:stroke joinstyle="miter"/>
              </v:line>
            </w:pict>
          </mc:Fallback>
        </mc:AlternateContent>
      </w:r>
    </w:p>
    <w:p w14:paraId="40EFDE9E" w14:textId="4C2D3348" w:rsidR="004842E6" w:rsidRDefault="00236DB8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Load into R the</w:t>
      </w:r>
      <w:r w:rsidR="00543CC4">
        <w:rPr>
          <w:i/>
          <w:iCs/>
          <w:color w:val="064462"/>
        </w:rPr>
        <w:t xml:space="preserve"> expression data and matching metadata </w:t>
      </w:r>
      <w:r w:rsidR="004842E6">
        <w:rPr>
          <w:i/>
          <w:iCs/>
          <w:color w:val="064462"/>
        </w:rPr>
        <w:t>from GEO</w:t>
      </w:r>
      <w:r w:rsidR="00543CC4">
        <w:rPr>
          <w:i/>
          <w:iCs/>
          <w:color w:val="064462"/>
        </w:rPr>
        <w:t xml:space="preserve"> that</w:t>
      </w:r>
      <w:r w:rsidR="003C03AA">
        <w:rPr>
          <w:i/>
          <w:iCs/>
          <w:color w:val="064462"/>
        </w:rPr>
        <w:t xml:space="preserve"> you</w:t>
      </w:r>
      <w:r w:rsidR="00543CC4">
        <w:rPr>
          <w:i/>
          <w:iCs/>
          <w:color w:val="064462"/>
        </w:rPr>
        <w:t xml:space="preserve"> </w:t>
      </w:r>
      <w:r>
        <w:rPr>
          <w:i/>
          <w:iCs/>
          <w:color w:val="064462"/>
        </w:rPr>
        <w:t>processed in Assignment 2</w:t>
      </w:r>
      <w:r w:rsidR="00543CC4">
        <w:rPr>
          <w:i/>
          <w:iCs/>
          <w:color w:val="064462"/>
        </w:rPr>
        <w:t>.</w:t>
      </w:r>
      <w:r w:rsidR="005326F9">
        <w:rPr>
          <w:i/>
          <w:iCs/>
          <w:color w:val="064462"/>
        </w:rPr>
        <w:t xml:space="preserve"> </w:t>
      </w:r>
    </w:p>
    <w:p w14:paraId="38040D79" w14:textId="58DAC536" w:rsidR="000E6B2D" w:rsidRDefault="007677F1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Unsupervised Analysis</w:t>
      </w:r>
    </w:p>
    <w:p w14:paraId="7917C108" w14:textId="77777777" w:rsidR="007677F1" w:rsidRDefault="007677F1" w:rsidP="007677F1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Subset your data to the 5,000 most variable genes</w:t>
      </w:r>
    </w:p>
    <w:p w14:paraId="0091A00F" w14:textId="70E521FF" w:rsidR="007677F1" w:rsidRDefault="007677F1" w:rsidP="007677F1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Using that subset of the data, </w:t>
      </w:r>
      <w:r w:rsidR="00EF3DA8">
        <w:rPr>
          <w:i/>
          <w:iCs/>
          <w:color w:val="064462"/>
        </w:rPr>
        <w:t xml:space="preserve">select and </w:t>
      </w:r>
      <w:r>
        <w:rPr>
          <w:i/>
          <w:iCs/>
          <w:color w:val="064462"/>
        </w:rPr>
        <w:t>run a clustering algorithm from this list:</w:t>
      </w:r>
    </w:p>
    <w:p w14:paraId="4E68DD17" w14:textId="4BDC7C0E" w:rsidR="00F27ECB" w:rsidRDefault="00F27ECB" w:rsidP="007677F1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K</w:t>
      </w:r>
      <w:r w:rsidR="002A2E2A">
        <w:rPr>
          <w:i/>
          <w:iCs/>
          <w:color w:val="064462"/>
        </w:rPr>
        <w:t>-means</w:t>
      </w:r>
    </w:p>
    <w:p w14:paraId="543E0573" w14:textId="5F9B7C85" w:rsidR="00F27ECB" w:rsidRDefault="00F27ECB" w:rsidP="007677F1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Hierarchical clustering</w:t>
      </w:r>
      <w:r w:rsidR="00ED0AF5">
        <w:rPr>
          <w:i/>
          <w:iCs/>
          <w:color w:val="064462"/>
        </w:rPr>
        <w:t xml:space="preserve"> (hclust)</w:t>
      </w:r>
    </w:p>
    <w:p w14:paraId="3B751E13" w14:textId="5204C3A9" w:rsidR="00F27ECB" w:rsidRDefault="00000000" w:rsidP="007677F1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8" w:history="1">
        <w:r w:rsidR="00762A9F">
          <w:rPr>
            <w:rStyle w:val="Hyperlink"/>
            <w:i/>
            <w:iCs/>
          </w:rPr>
          <w:t>ConsensusClusterPlus</w:t>
        </w:r>
      </w:hyperlink>
    </w:p>
    <w:p w14:paraId="4A1D6BF7" w14:textId="250E55BF" w:rsidR="00F27ECB" w:rsidRDefault="00000000" w:rsidP="00990176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9" w:history="1">
        <w:r w:rsidR="00FC2ADB">
          <w:rPr>
            <w:rStyle w:val="Hyperlink"/>
            <w:i/>
            <w:iCs/>
          </w:rPr>
          <w:t>PAM clustering</w:t>
        </w:r>
      </w:hyperlink>
    </w:p>
    <w:p w14:paraId="3890989F" w14:textId="7A3D86F5" w:rsidR="00372FF0" w:rsidRPr="00990176" w:rsidRDefault="00000000" w:rsidP="00990176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10" w:history="1">
        <w:r w:rsidR="00670711">
          <w:rPr>
            <w:rStyle w:val="Hyperlink"/>
            <w:i/>
            <w:iCs/>
          </w:rPr>
          <w:t>Gaussian mixture models</w:t>
        </w:r>
      </w:hyperlink>
    </w:p>
    <w:p w14:paraId="4C3DABD5" w14:textId="59695791" w:rsidR="00113FE9" w:rsidRDefault="00113FE9" w:rsidP="008B653A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 w:rsidRPr="00777333">
        <w:rPr>
          <w:b/>
          <w:bCs/>
          <w:i/>
          <w:iCs/>
          <w:color w:val="064462"/>
        </w:rPr>
        <w:t xml:space="preserve">Each student in your team should run a different </w:t>
      </w:r>
      <w:r w:rsidR="0045378B">
        <w:rPr>
          <w:b/>
          <w:bCs/>
          <w:i/>
          <w:iCs/>
          <w:color w:val="064462"/>
        </w:rPr>
        <w:t>clustering</w:t>
      </w:r>
      <w:r w:rsidR="00CC383E">
        <w:rPr>
          <w:b/>
          <w:bCs/>
          <w:i/>
          <w:iCs/>
          <w:color w:val="064462"/>
        </w:rPr>
        <w:t xml:space="preserve"> </w:t>
      </w:r>
      <w:r w:rsidRPr="00777333">
        <w:rPr>
          <w:b/>
          <w:bCs/>
          <w:i/>
          <w:iCs/>
          <w:color w:val="064462"/>
        </w:rPr>
        <w:t>method</w:t>
      </w:r>
      <w:r>
        <w:rPr>
          <w:b/>
          <w:bCs/>
          <w:i/>
          <w:iCs/>
          <w:color w:val="064462"/>
        </w:rPr>
        <w:t xml:space="preserve"> </w:t>
      </w:r>
      <w:r w:rsidRPr="00777333">
        <w:rPr>
          <w:i/>
          <w:iCs/>
          <w:color w:val="064462"/>
        </w:rPr>
        <w:t xml:space="preserve">(e.g., if there are 4 students on the team, there should be results for 4 </w:t>
      </w:r>
      <w:r w:rsidR="009815EB">
        <w:rPr>
          <w:i/>
          <w:iCs/>
          <w:color w:val="064462"/>
        </w:rPr>
        <w:t xml:space="preserve">clustering </w:t>
      </w:r>
      <w:r w:rsidR="00A84C19">
        <w:rPr>
          <w:i/>
          <w:iCs/>
          <w:color w:val="064462"/>
        </w:rPr>
        <w:t>methods</w:t>
      </w:r>
      <w:r w:rsidRPr="00777333">
        <w:rPr>
          <w:i/>
          <w:iCs/>
          <w:color w:val="064462"/>
        </w:rPr>
        <w:t xml:space="preserve"> in your </w:t>
      </w:r>
      <w:r>
        <w:rPr>
          <w:i/>
          <w:iCs/>
          <w:color w:val="064462"/>
        </w:rPr>
        <w:t>assignment writeup</w:t>
      </w:r>
      <w:r w:rsidRPr="00777333">
        <w:rPr>
          <w:i/>
          <w:iCs/>
          <w:color w:val="064462"/>
        </w:rPr>
        <w:t>).</w:t>
      </w:r>
    </w:p>
    <w:p w14:paraId="29BACAD6" w14:textId="77777777" w:rsidR="000F15C4" w:rsidRDefault="008B653A" w:rsidP="008B653A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How many cluster</w:t>
      </w:r>
      <w:r w:rsidR="00407B83">
        <w:rPr>
          <w:i/>
          <w:iCs/>
          <w:color w:val="064462"/>
        </w:rPr>
        <w:t>s</w:t>
      </w:r>
      <w:r>
        <w:rPr>
          <w:i/>
          <w:iCs/>
          <w:color w:val="064462"/>
        </w:rPr>
        <w:t xml:space="preserve"> did</w:t>
      </w:r>
      <w:r w:rsidR="00666EFB">
        <w:rPr>
          <w:i/>
          <w:iCs/>
          <w:color w:val="064462"/>
        </w:rPr>
        <w:t xml:space="preserve"> each method</w:t>
      </w:r>
      <w:r>
        <w:rPr>
          <w:i/>
          <w:iCs/>
          <w:color w:val="064462"/>
        </w:rPr>
        <w:t xml:space="preserve"> find?</w:t>
      </w:r>
      <w:r w:rsidR="005E752C">
        <w:rPr>
          <w:i/>
          <w:iCs/>
          <w:color w:val="064462"/>
        </w:rPr>
        <w:t xml:space="preserve"> </w:t>
      </w:r>
    </w:p>
    <w:p w14:paraId="0588056F" w14:textId="1FDBBD02" w:rsidR="008B653A" w:rsidRDefault="000F15C4" w:rsidP="000F15C4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If you ran a method that requires you to select the number of clusters</w:t>
      </w:r>
      <w:r w:rsidR="002A6291">
        <w:rPr>
          <w:i/>
          <w:iCs/>
          <w:color w:val="064462"/>
        </w:rPr>
        <w:t xml:space="preserve"> (k)</w:t>
      </w:r>
      <w:r>
        <w:rPr>
          <w:i/>
          <w:iCs/>
          <w:color w:val="064462"/>
        </w:rPr>
        <w:t xml:space="preserve">, how did changing this value change the results? Compare cluster </w:t>
      </w:r>
      <w:r w:rsidR="00D91A15">
        <w:rPr>
          <w:i/>
          <w:iCs/>
          <w:color w:val="064462"/>
        </w:rPr>
        <w:t xml:space="preserve">membership </w:t>
      </w:r>
      <w:r>
        <w:rPr>
          <w:i/>
          <w:iCs/>
          <w:color w:val="064462"/>
        </w:rPr>
        <w:t>at each k</w:t>
      </w:r>
      <w:r w:rsidR="00BB1467">
        <w:rPr>
          <w:i/>
          <w:iCs/>
          <w:color w:val="064462"/>
        </w:rPr>
        <w:t xml:space="preserve"> to </w:t>
      </w:r>
      <w:r w:rsidR="00A72E75">
        <w:rPr>
          <w:i/>
          <w:iCs/>
          <w:color w:val="064462"/>
        </w:rPr>
        <w:t>investigate</w:t>
      </w:r>
      <w:r w:rsidR="00C07887">
        <w:rPr>
          <w:i/>
          <w:iCs/>
          <w:color w:val="064462"/>
        </w:rPr>
        <w:t xml:space="preserve"> this</w:t>
      </w:r>
      <w:r w:rsidR="00BB1467">
        <w:rPr>
          <w:i/>
          <w:iCs/>
          <w:color w:val="064462"/>
        </w:rPr>
        <w:t>.</w:t>
      </w:r>
    </w:p>
    <w:p w14:paraId="5CFAC1E9" w14:textId="63B73B89" w:rsidR="00082F23" w:rsidRDefault="0033177C" w:rsidP="00EE7704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If you ran a method that selects k for you, describe </w:t>
      </w:r>
      <w:r w:rsidR="002529D0">
        <w:rPr>
          <w:i/>
          <w:iCs/>
          <w:color w:val="064462"/>
        </w:rPr>
        <w:t>why</w:t>
      </w:r>
      <w:r>
        <w:rPr>
          <w:i/>
          <w:iCs/>
          <w:color w:val="064462"/>
        </w:rPr>
        <w:t xml:space="preserve"> </w:t>
      </w:r>
      <w:r w:rsidR="00A671C1">
        <w:rPr>
          <w:i/>
          <w:iCs/>
          <w:color w:val="064462"/>
        </w:rPr>
        <w:t>it</w:t>
      </w:r>
      <w:r>
        <w:rPr>
          <w:i/>
          <w:iCs/>
          <w:color w:val="064462"/>
        </w:rPr>
        <w:t xml:space="preserve"> chose</w:t>
      </w:r>
      <w:r w:rsidR="00A671C1">
        <w:rPr>
          <w:i/>
          <w:iCs/>
          <w:color w:val="064462"/>
        </w:rPr>
        <w:t xml:space="preserve"> </w:t>
      </w:r>
      <w:r w:rsidR="0005113E">
        <w:rPr>
          <w:i/>
          <w:iCs/>
          <w:color w:val="064462"/>
        </w:rPr>
        <w:t>that k</w:t>
      </w:r>
      <w:r w:rsidR="00A84E04">
        <w:rPr>
          <w:i/>
          <w:iCs/>
          <w:color w:val="064462"/>
        </w:rPr>
        <w:t>.</w:t>
      </w:r>
    </w:p>
    <w:p w14:paraId="32F0C9D9" w14:textId="46BB2BF2" w:rsidR="00945A7D" w:rsidRDefault="00B7434F" w:rsidP="00B7434F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Rerun </w:t>
      </w:r>
      <w:r w:rsidR="0006055D">
        <w:rPr>
          <w:i/>
          <w:iCs/>
          <w:color w:val="064462"/>
        </w:rPr>
        <w:t xml:space="preserve">each </w:t>
      </w:r>
      <w:r>
        <w:rPr>
          <w:i/>
          <w:iCs/>
          <w:color w:val="064462"/>
        </w:rPr>
        <w:t xml:space="preserve">clustering </w:t>
      </w:r>
      <w:r w:rsidR="0006055D">
        <w:rPr>
          <w:i/>
          <w:iCs/>
          <w:color w:val="064462"/>
        </w:rPr>
        <w:t xml:space="preserve">method </w:t>
      </w:r>
      <w:r>
        <w:rPr>
          <w:i/>
          <w:iCs/>
          <w:color w:val="064462"/>
        </w:rPr>
        <w:t xml:space="preserve">using different numbers of genes. Try 10, 100, 1000, and 10000 genes. </w:t>
      </w:r>
    </w:p>
    <w:p w14:paraId="7130CD58" w14:textId="77777777" w:rsidR="00945A7D" w:rsidRDefault="00B7434F" w:rsidP="00945A7D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How did the number of genes affect clustering? </w:t>
      </w:r>
    </w:p>
    <w:p w14:paraId="7C213973" w14:textId="698D34F7" w:rsidR="00B7434F" w:rsidRDefault="001120D8" w:rsidP="00945A7D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</w:t>
      </w:r>
      <w:r w:rsidR="00945A7D">
        <w:rPr>
          <w:i/>
          <w:iCs/>
          <w:color w:val="064462"/>
        </w:rPr>
        <w:t xml:space="preserve">reate an alluvial diagram (Sankey plot) to </w:t>
      </w:r>
      <w:r w:rsidR="00B7434F">
        <w:rPr>
          <w:i/>
          <w:iCs/>
          <w:color w:val="064462"/>
        </w:rPr>
        <w:t>visualize this.</w:t>
      </w:r>
      <w:r w:rsidR="00945A7D">
        <w:rPr>
          <w:i/>
          <w:iCs/>
          <w:color w:val="064462"/>
        </w:rPr>
        <w:t xml:space="preserve"> </w:t>
      </w:r>
      <w:r w:rsidR="00A46E92">
        <w:rPr>
          <w:i/>
          <w:iCs/>
          <w:color w:val="064462"/>
        </w:rPr>
        <w:t>(</w:t>
      </w:r>
      <w:hyperlink r:id="rId11" w:history="1">
        <w:r w:rsidR="00276445" w:rsidRPr="007A1272">
          <w:rPr>
            <w:rStyle w:val="Hyperlink"/>
            <w:i/>
            <w:iCs/>
          </w:rPr>
          <w:t>https://cran.r-project.org/web/packages/ggalluvial/vignettes/ggalluvial.html</w:t>
        </w:r>
      </w:hyperlink>
      <w:r w:rsidR="00A46E92">
        <w:rPr>
          <w:i/>
          <w:iCs/>
          <w:color w:val="064462"/>
        </w:rPr>
        <w:t>)</w:t>
      </w:r>
    </w:p>
    <w:p w14:paraId="0C50ECFF" w14:textId="6ECCE463" w:rsidR="00463B39" w:rsidRDefault="00463B39" w:rsidP="00463B39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Heatmap</w:t>
      </w:r>
      <w:r w:rsidR="00B66FE4">
        <w:rPr>
          <w:i/>
          <w:iCs/>
          <w:color w:val="064462"/>
        </w:rPr>
        <w:t>s and Dendrograms</w:t>
      </w:r>
    </w:p>
    <w:p w14:paraId="0658E761" w14:textId="71A7525B" w:rsidR="001E2F7D" w:rsidRDefault="00C778F9" w:rsidP="00463B39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Create a h</w:t>
      </w:r>
      <w:r w:rsidR="001E2F7D">
        <w:rPr>
          <w:i/>
          <w:iCs/>
          <w:color w:val="064462"/>
        </w:rPr>
        <w:t xml:space="preserve">eatmap </w:t>
      </w:r>
      <w:r w:rsidR="006C5143">
        <w:rPr>
          <w:i/>
          <w:iCs/>
          <w:color w:val="064462"/>
        </w:rPr>
        <w:t>of the</w:t>
      </w:r>
      <w:r w:rsidR="00CB700B">
        <w:rPr>
          <w:i/>
          <w:iCs/>
          <w:color w:val="064462"/>
        </w:rPr>
        <w:t xml:space="preserve"> 5</w:t>
      </w:r>
      <w:r w:rsidR="007B512E">
        <w:rPr>
          <w:i/>
          <w:iCs/>
          <w:color w:val="064462"/>
        </w:rPr>
        <w:t>,</w:t>
      </w:r>
      <w:r w:rsidR="00CB700B">
        <w:rPr>
          <w:i/>
          <w:iCs/>
          <w:color w:val="064462"/>
        </w:rPr>
        <w:t>000 genes used in clustering, with a</w:t>
      </w:r>
      <w:r w:rsidR="00B816EA">
        <w:rPr>
          <w:i/>
          <w:iCs/>
          <w:color w:val="064462"/>
        </w:rPr>
        <w:t>n</w:t>
      </w:r>
      <w:r w:rsidR="00CB700B">
        <w:rPr>
          <w:i/>
          <w:iCs/>
          <w:color w:val="064462"/>
        </w:rPr>
        <w:t xml:space="preserve"> </w:t>
      </w:r>
      <w:r w:rsidR="00611B5E">
        <w:rPr>
          <w:i/>
          <w:iCs/>
          <w:color w:val="064462"/>
        </w:rPr>
        <w:t xml:space="preserve">annotation </w:t>
      </w:r>
      <w:r w:rsidR="00CB700B">
        <w:rPr>
          <w:i/>
          <w:iCs/>
          <w:color w:val="064462"/>
        </w:rPr>
        <w:t>sidebar showing</w:t>
      </w:r>
      <w:r w:rsidR="00426961">
        <w:rPr>
          <w:i/>
          <w:iCs/>
          <w:color w:val="064462"/>
        </w:rPr>
        <w:t xml:space="preserve"> the</w:t>
      </w:r>
      <w:r w:rsidR="001E2F7D">
        <w:rPr>
          <w:i/>
          <w:iCs/>
          <w:color w:val="064462"/>
        </w:rPr>
        <w:t xml:space="preserve"> clusters</w:t>
      </w:r>
      <w:r w:rsidR="006521E8">
        <w:rPr>
          <w:i/>
          <w:iCs/>
          <w:color w:val="064462"/>
        </w:rPr>
        <w:t xml:space="preserve"> </w:t>
      </w:r>
      <w:r w:rsidR="00426961">
        <w:rPr>
          <w:i/>
          <w:iCs/>
          <w:color w:val="064462"/>
        </w:rPr>
        <w:t xml:space="preserve">you identified </w:t>
      </w:r>
      <w:r w:rsidR="006521E8">
        <w:rPr>
          <w:i/>
          <w:iCs/>
          <w:color w:val="064462"/>
        </w:rPr>
        <w:t xml:space="preserve">from each </w:t>
      </w:r>
      <w:r w:rsidR="00806748">
        <w:rPr>
          <w:i/>
          <w:iCs/>
          <w:color w:val="064462"/>
        </w:rPr>
        <w:t xml:space="preserve">clustering </w:t>
      </w:r>
      <w:r w:rsidR="006521E8">
        <w:rPr>
          <w:i/>
          <w:iCs/>
          <w:color w:val="064462"/>
        </w:rPr>
        <w:t>method</w:t>
      </w:r>
      <w:r w:rsidR="001E2F7D">
        <w:rPr>
          <w:i/>
          <w:iCs/>
          <w:color w:val="064462"/>
        </w:rPr>
        <w:t xml:space="preserve"> </w:t>
      </w:r>
      <w:r w:rsidR="001316B5">
        <w:rPr>
          <w:i/>
          <w:iCs/>
          <w:color w:val="064462"/>
        </w:rPr>
        <w:t xml:space="preserve">and </w:t>
      </w:r>
      <w:r w:rsidR="00C63CE5">
        <w:rPr>
          <w:i/>
          <w:iCs/>
          <w:color w:val="064462"/>
        </w:rPr>
        <w:t xml:space="preserve">the </w:t>
      </w:r>
      <w:r w:rsidR="00DA751B">
        <w:rPr>
          <w:i/>
          <w:iCs/>
          <w:color w:val="064462"/>
        </w:rPr>
        <w:t xml:space="preserve">sample </w:t>
      </w:r>
      <w:r w:rsidR="00C63CE5">
        <w:rPr>
          <w:i/>
          <w:iCs/>
          <w:color w:val="064462"/>
        </w:rPr>
        <w:t>groups from Assignment 1</w:t>
      </w:r>
      <w:r w:rsidR="004D7A8F">
        <w:rPr>
          <w:i/>
          <w:iCs/>
          <w:color w:val="064462"/>
        </w:rPr>
        <w:t>.</w:t>
      </w:r>
    </w:p>
    <w:p w14:paraId="5F02F8C9" w14:textId="766EBFE8" w:rsidR="001563F7" w:rsidRDefault="00C4519D" w:rsidP="001563F7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Either</w:t>
      </w:r>
      <w:r w:rsidR="001563F7">
        <w:rPr>
          <w:i/>
          <w:iCs/>
          <w:color w:val="064462"/>
        </w:rPr>
        <w:t xml:space="preserve"> create a different heatmap for each method or include all in the same heatmap</w:t>
      </w:r>
      <w:r w:rsidR="008B1506">
        <w:rPr>
          <w:i/>
          <w:iCs/>
          <w:color w:val="064462"/>
        </w:rPr>
        <w:t>.</w:t>
      </w:r>
    </w:p>
    <w:p w14:paraId="62FEA71E" w14:textId="340657C1" w:rsidR="00455A81" w:rsidRDefault="00455A81" w:rsidP="001A265E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Make sure </w:t>
      </w:r>
      <w:r w:rsidR="00A432E4">
        <w:rPr>
          <w:i/>
          <w:iCs/>
          <w:color w:val="064462"/>
        </w:rPr>
        <w:t>to</w:t>
      </w:r>
      <w:r>
        <w:rPr>
          <w:i/>
          <w:iCs/>
          <w:color w:val="064462"/>
        </w:rPr>
        <w:t xml:space="preserve"> include a legend</w:t>
      </w:r>
      <w:r w:rsidR="00E90310">
        <w:rPr>
          <w:i/>
          <w:iCs/>
          <w:color w:val="064462"/>
        </w:rPr>
        <w:t xml:space="preserve"> and </w:t>
      </w:r>
      <w:r w:rsidR="00A432E4">
        <w:rPr>
          <w:i/>
          <w:iCs/>
          <w:color w:val="064462"/>
        </w:rPr>
        <w:t xml:space="preserve">axis </w:t>
      </w:r>
      <w:r w:rsidR="00E90310">
        <w:rPr>
          <w:i/>
          <w:iCs/>
          <w:color w:val="064462"/>
        </w:rPr>
        <w:t>label</w:t>
      </w:r>
      <w:r w:rsidR="00A432E4">
        <w:rPr>
          <w:i/>
          <w:iCs/>
          <w:color w:val="064462"/>
        </w:rPr>
        <w:t>s</w:t>
      </w:r>
    </w:p>
    <w:p w14:paraId="72BFEC10" w14:textId="442C2064" w:rsidR="009F06C2" w:rsidRDefault="009C1FB8" w:rsidP="001A265E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Include</w:t>
      </w:r>
      <w:r w:rsidR="009F06C2">
        <w:rPr>
          <w:i/>
          <w:iCs/>
          <w:color w:val="064462"/>
        </w:rPr>
        <w:t xml:space="preserve"> row and column dendrogram</w:t>
      </w:r>
      <w:r w:rsidR="00E623A8">
        <w:rPr>
          <w:i/>
          <w:iCs/>
          <w:color w:val="064462"/>
        </w:rPr>
        <w:t>s</w:t>
      </w:r>
    </w:p>
    <w:p w14:paraId="16C5E605" w14:textId="41161500" w:rsidR="00D90D01" w:rsidRDefault="00D90D01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Statistics</w:t>
      </w:r>
    </w:p>
    <w:p w14:paraId="7D7BF16B" w14:textId="12B813E8" w:rsidR="00D90D01" w:rsidRDefault="00D90D01" w:rsidP="00D90D01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Does cluster membership correlate with the groups you chose in Assignment 1? Perform a chi-squared test of independence to statistically compare the two</w:t>
      </w:r>
      <w:r w:rsidR="00852863">
        <w:rPr>
          <w:i/>
          <w:iCs/>
          <w:color w:val="064462"/>
        </w:rPr>
        <w:t>. D</w:t>
      </w:r>
      <w:r w:rsidR="00D64A13">
        <w:rPr>
          <w:i/>
          <w:iCs/>
          <w:color w:val="064462"/>
        </w:rPr>
        <w:t>o this for each clustering method you used</w:t>
      </w:r>
      <w:r>
        <w:rPr>
          <w:i/>
          <w:iCs/>
          <w:color w:val="064462"/>
        </w:rPr>
        <w:t>.</w:t>
      </w:r>
    </w:p>
    <w:p w14:paraId="073069E9" w14:textId="3EDBE9BD" w:rsidR="00D90D01" w:rsidRPr="00C83D6E" w:rsidRDefault="00D90D01" w:rsidP="00C83D6E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Compare </w:t>
      </w:r>
      <w:r w:rsidR="00B119B3">
        <w:rPr>
          <w:i/>
          <w:iCs/>
          <w:color w:val="064462"/>
        </w:rPr>
        <w:t>your</w:t>
      </w:r>
      <w:r>
        <w:rPr>
          <w:i/>
          <w:iCs/>
          <w:color w:val="064462"/>
        </w:rPr>
        <w:t xml:space="preserve"> </w:t>
      </w:r>
      <w:r w:rsidR="0080182B">
        <w:rPr>
          <w:i/>
          <w:iCs/>
          <w:color w:val="064462"/>
        </w:rPr>
        <w:t xml:space="preserve">different </w:t>
      </w:r>
      <w:r>
        <w:rPr>
          <w:i/>
          <w:iCs/>
          <w:color w:val="064462"/>
        </w:rPr>
        <w:t xml:space="preserve">clustering results. Run a chi-squared test comparing </w:t>
      </w:r>
      <w:r w:rsidR="00895C1E">
        <w:rPr>
          <w:i/>
          <w:iCs/>
          <w:color w:val="064462"/>
        </w:rPr>
        <w:t>each pair</w:t>
      </w:r>
      <w:r w:rsidR="00E912BD">
        <w:rPr>
          <w:i/>
          <w:iCs/>
          <w:color w:val="064462"/>
        </w:rPr>
        <w:t>.</w:t>
      </w:r>
    </w:p>
    <w:p w14:paraId="03FBD58E" w14:textId="558E0FEB" w:rsidR="003B2E77" w:rsidRDefault="00280733" w:rsidP="00537A2E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Adjust </w:t>
      </w:r>
      <w:r w:rsidR="003B2E77">
        <w:rPr>
          <w:i/>
          <w:iCs/>
          <w:color w:val="064462"/>
        </w:rPr>
        <w:t xml:space="preserve">all statistical test </w:t>
      </w:r>
      <w:r>
        <w:rPr>
          <w:i/>
          <w:iCs/>
          <w:color w:val="064462"/>
        </w:rPr>
        <w:t>results</w:t>
      </w:r>
      <w:r w:rsidR="003B2E77">
        <w:rPr>
          <w:i/>
          <w:iCs/>
          <w:color w:val="064462"/>
        </w:rPr>
        <w:t xml:space="preserve"> for multiple hypothesis testing (</w:t>
      </w:r>
      <w:r w:rsidR="003B2E77" w:rsidRPr="003B2E77">
        <w:rPr>
          <w:i/>
          <w:iCs/>
          <w:color w:val="064462"/>
        </w:rPr>
        <w:t>p.adjust</w:t>
      </w:r>
      <w:r w:rsidR="003B2E77">
        <w:rPr>
          <w:i/>
          <w:iCs/>
          <w:color w:val="064462"/>
        </w:rPr>
        <w:t>)</w:t>
      </w:r>
      <w:r w:rsidR="00F53618">
        <w:rPr>
          <w:i/>
          <w:iCs/>
          <w:color w:val="064462"/>
        </w:rPr>
        <w:t xml:space="preserve">. </w:t>
      </w:r>
    </w:p>
    <w:p w14:paraId="2559D507" w14:textId="768E2871" w:rsidR="00525BBF" w:rsidRDefault="00525BBF" w:rsidP="00537A2E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Create a table with statistical test results that includes adjusted and un-adjusted p-values. </w:t>
      </w:r>
    </w:p>
    <w:p w14:paraId="46B275AE" w14:textId="345ED22A" w:rsidR="00222214" w:rsidRPr="00222214" w:rsidRDefault="00222214" w:rsidP="00222214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Create an enrichment plot showing your statistical test results between all metadata and clustering results (</w:t>
      </w:r>
      <w:hyperlink r:id="rId12" w:history="1">
        <w:r w:rsidRPr="007A1272">
          <w:rPr>
            <w:rStyle w:val="Hyperlink"/>
            <w:i/>
            <w:iCs/>
          </w:rPr>
          <w:t>https://www.r-bloggers.com/2011/03/five-ways-to-visualize-your-pairwise-comparisons/</w:t>
        </w:r>
      </w:hyperlink>
      <w:r>
        <w:rPr>
          <w:i/>
          <w:iCs/>
          <w:color w:val="064462"/>
        </w:rPr>
        <w:t xml:space="preserve"> and </w:t>
      </w:r>
      <w:hyperlink r:id="rId13" w:history="1">
        <w:r w:rsidRPr="007A1272">
          <w:rPr>
            <w:rStyle w:val="Hyperlink"/>
            <w:i/>
            <w:iCs/>
          </w:rPr>
          <w:t>https://ggobi.github.io/ggally/articles/ggpairs.html</w:t>
        </w:r>
      </w:hyperlink>
      <w:r>
        <w:rPr>
          <w:i/>
          <w:iCs/>
          <w:color w:val="064462"/>
        </w:rPr>
        <w:t>). Use any R package to do this.</w:t>
      </w:r>
    </w:p>
    <w:p w14:paraId="1DA377A7" w14:textId="4F80DA88" w:rsidR="000769FC" w:rsidRPr="004B3325" w:rsidRDefault="000769FC" w:rsidP="004B332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 xml:space="preserve">Write a short summary </w:t>
      </w:r>
      <w:r w:rsidR="003D64BE">
        <w:rPr>
          <w:i/>
          <w:iCs/>
          <w:color w:val="064462"/>
        </w:rPr>
        <w:t>for</w:t>
      </w:r>
      <w:r w:rsidRPr="00777333">
        <w:rPr>
          <w:i/>
          <w:iCs/>
          <w:color w:val="064462"/>
        </w:rPr>
        <w:t xml:space="preserve"> each plot/table you create</w:t>
      </w:r>
      <w:r w:rsidR="004B3325">
        <w:rPr>
          <w:i/>
          <w:iCs/>
          <w:color w:val="064462"/>
        </w:rPr>
        <w:t>d in this assignment</w:t>
      </w:r>
      <w:r w:rsidRPr="00777333">
        <w:rPr>
          <w:i/>
          <w:iCs/>
          <w:color w:val="064462"/>
        </w:rPr>
        <w:t xml:space="preserve">. </w:t>
      </w:r>
      <w:r w:rsidR="00656DEA">
        <w:rPr>
          <w:i/>
          <w:iCs/>
          <w:color w:val="064462"/>
        </w:rPr>
        <w:t>In 3-5 sentences</w:t>
      </w:r>
      <w:r w:rsidR="006B07ED">
        <w:rPr>
          <w:i/>
          <w:iCs/>
          <w:color w:val="064462"/>
        </w:rPr>
        <w:t xml:space="preserve"> for each</w:t>
      </w:r>
      <w:r w:rsidR="00656DEA">
        <w:rPr>
          <w:i/>
          <w:iCs/>
          <w:color w:val="064462"/>
        </w:rPr>
        <w:t xml:space="preserve">, </w:t>
      </w:r>
      <w:r w:rsidR="00F518D5">
        <w:rPr>
          <w:i/>
          <w:iCs/>
          <w:color w:val="064462"/>
        </w:rPr>
        <w:t>describe</w:t>
      </w:r>
      <w:r w:rsidR="00CB5017">
        <w:rPr>
          <w:i/>
          <w:iCs/>
          <w:color w:val="064462"/>
        </w:rPr>
        <w:t xml:space="preserve"> </w:t>
      </w:r>
      <w:r w:rsidRPr="00777333">
        <w:rPr>
          <w:i/>
          <w:iCs/>
          <w:color w:val="064462"/>
        </w:rPr>
        <w:t>what you did, what parameters you used (if any) and an interesting result from it</w:t>
      </w:r>
      <w:r w:rsidR="004B3325">
        <w:rPr>
          <w:i/>
          <w:iCs/>
          <w:color w:val="064462"/>
        </w:rPr>
        <w:t>.</w:t>
      </w:r>
    </w:p>
    <w:p w14:paraId="2332070E" w14:textId="3EAA74EF" w:rsidR="000769FC" w:rsidRDefault="000769FC" w:rsidP="000769FC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Combine all results into a single file, submit on Canvas. Make sure that </w:t>
      </w:r>
      <w:r w:rsidR="009508F2">
        <w:rPr>
          <w:i/>
          <w:iCs/>
          <w:color w:val="064462"/>
        </w:rPr>
        <w:t>all</w:t>
      </w:r>
      <w:r>
        <w:rPr>
          <w:i/>
          <w:iCs/>
          <w:color w:val="064462"/>
        </w:rPr>
        <w:t xml:space="preserve"> your code is added to your </w:t>
      </w:r>
      <w:r w:rsidR="00CA49C6">
        <w:rPr>
          <w:i/>
          <w:iCs/>
          <w:color w:val="064462"/>
        </w:rPr>
        <w:t>GitHub</w:t>
      </w:r>
      <w:r>
        <w:rPr>
          <w:i/>
          <w:iCs/>
          <w:color w:val="064462"/>
        </w:rPr>
        <w:t xml:space="preserve"> repository.</w:t>
      </w:r>
      <w:r w:rsidR="00F140AC">
        <w:rPr>
          <w:i/>
          <w:iCs/>
          <w:color w:val="064462"/>
        </w:rPr>
        <w:t xml:space="preserve"> </w:t>
      </w:r>
    </w:p>
    <w:p w14:paraId="31D2E7D4" w14:textId="716445C6" w:rsidR="001C04BC" w:rsidRDefault="001C04BC" w:rsidP="001C04BC">
      <w:pPr>
        <w:rPr>
          <w:i/>
          <w:iCs/>
          <w:color w:val="064462"/>
        </w:rPr>
      </w:pPr>
    </w:p>
    <w:p w14:paraId="2ED5ADC6" w14:textId="56784DAF" w:rsidR="001C04BC" w:rsidRDefault="001C04BC" w:rsidP="001C04BC">
      <w:pPr>
        <w:rPr>
          <w:i/>
          <w:iCs/>
          <w:color w:val="064462"/>
        </w:rPr>
      </w:pPr>
    </w:p>
    <w:p w14:paraId="36646CCA" w14:textId="2F7A0761" w:rsidR="00955689" w:rsidRPr="00B21F22" w:rsidRDefault="00955689" w:rsidP="00B21F22"/>
    <w:sectPr w:rsidR="00955689" w:rsidRPr="00B21F22" w:rsidSect="004547C4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A16A" w14:textId="77777777" w:rsidR="005F5E6A" w:rsidRDefault="005F5E6A" w:rsidP="00BE1628">
      <w:r>
        <w:separator/>
      </w:r>
    </w:p>
  </w:endnote>
  <w:endnote w:type="continuationSeparator" w:id="0">
    <w:p w14:paraId="4F4EFF17" w14:textId="77777777" w:rsidR="005F5E6A" w:rsidRDefault="005F5E6A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D3EE" w14:textId="4F96BFA1" w:rsidR="00BE1628" w:rsidRPr="00F10ECE" w:rsidRDefault="00F87498">
    <w:pPr>
      <w:pStyle w:val="Footer"/>
      <w:rPr>
        <w:b/>
        <w:i/>
        <w:noProof/>
        <w:color w:val="054361"/>
        <w:sz w:val="20"/>
      </w:rPr>
    </w:pPr>
    <w:r>
      <w:rPr>
        <w:b/>
        <w:i/>
        <w:color w:val="054361"/>
        <w:sz w:val="20"/>
      </w:rPr>
      <w:t>Bioinformatics</w:t>
    </w:r>
    <w:r w:rsidR="00BA6E7F" w:rsidRPr="00F10ECE">
      <w:rPr>
        <w:b/>
        <w:i/>
        <w:color w:val="054361"/>
        <w:sz w:val="20"/>
      </w:rPr>
      <w:t xml:space="preserve">, </w:t>
    </w:r>
    <w:r w:rsidR="00BA11A2">
      <w:rPr>
        <w:b/>
        <w:i/>
        <w:color w:val="054361"/>
        <w:sz w:val="20"/>
      </w:rPr>
      <w:t>CGS 4144</w:t>
    </w:r>
    <w:r w:rsidR="00BA6E7F" w:rsidRPr="00F10ECE">
      <w:rPr>
        <w:b/>
        <w:i/>
        <w:color w:val="054361"/>
        <w:sz w:val="20"/>
      </w:rPr>
      <w:tab/>
    </w:r>
    <w:r w:rsidR="00BA6E7F" w:rsidRPr="00F10ECE">
      <w:rPr>
        <w:b/>
        <w:i/>
        <w:color w:val="054361"/>
        <w:sz w:val="20"/>
      </w:rPr>
      <w:tab/>
      <w:t xml:space="preserve">Page </w:t>
    </w:r>
    <w:r w:rsidR="00BA6E7F" w:rsidRPr="00F10ECE">
      <w:rPr>
        <w:b/>
        <w:i/>
        <w:color w:val="054361"/>
        <w:sz w:val="20"/>
      </w:rPr>
      <w:fldChar w:fldCharType="begin"/>
    </w:r>
    <w:r w:rsidR="00BA6E7F" w:rsidRPr="00F10ECE">
      <w:rPr>
        <w:b/>
        <w:i/>
        <w:color w:val="054361"/>
        <w:sz w:val="20"/>
      </w:rPr>
      <w:instrText xml:space="preserve"> PAGE   \* MERGEFORMAT </w:instrText>
    </w:r>
    <w:r w:rsidR="00BA6E7F" w:rsidRPr="00F10ECE">
      <w:rPr>
        <w:b/>
        <w:i/>
        <w:color w:val="054361"/>
        <w:sz w:val="20"/>
      </w:rPr>
      <w:fldChar w:fldCharType="separate"/>
    </w:r>
    <w:r w:rsidR="0026097A">
      <w:rPr>
        <w:b/>
        <w:i/>
        <w:noProof/>
        <w:color w:val="054361"/>
        <w:sz w:val="20"/>
      </w:rPr>
      <w:t>3</w:t>
    </w:r>
    <w:r w:rsidR="00BA6E7F" w:rsidRPr="00F10ECE">
      <w:rPr>
        <w:b/>
        <w:i/>
        <w:noProof/>
        <w:color w:val="054361"/>
        <w:sz w:val="20"/>
      </w:rPr>
      <w:fldChar w:fldCharType="end"/>
    </w:r>
  </w:p>
  <w:p w14:paraId="33744633" w14:textId="42F66000" w:rsidR="00BA6E7F" w:rsidRPr="00F10ECE" w:rsidRDefault="00F87498">
    <w:pPr>
      <w:pStyle w:val="Footer"/>
      <w:rPr>
        <w:b/>
        <w:i/>
        <w:color w:val="054361"/>
        <w:sz w:val="20"/>
      </w:rPr>
    </w:pPr>
    <w:r>
      <w:rPr>
        <w:b/>
        <w:i/>
        <w:noProof/>
        <w:color w:val="054361"/>
        <w:sz w:val="20"/>
      </w:rPr>
      <w:t>Kiley Graim, Fall 202</w:t>
    </w:r>
    <w:r w:rsidR="00EC5E88">
      <w:rPr>
        <w:b/>
        <w:i/>
        <w:noProof/>
        <w:color w:val="054361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9F55" w14:textId="77777777" w:rsidR="005F5E6A" w:rsidRDefault="005F5E6A" w:rsidP="00BE1628">
      <w:r>
        <w:separator/>
      </w:r>
    </w:p>
  </w:footnote>
  <w:footnote w:type="continuationSeparator" w:id="0">
    <w:p w14:paraId="533634CD" w14:textId="77777777" w:rsidR="005F5E6A" w:rsidRDefault="005F5E6A" w:rsidP="00BE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0DDD"/>
    <w:multiLevelType w:val="hybridMultilevel"/>
    <w:tmpl w:val="2CE2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9AE"/>
    <w:multiLevelType w:val="hybridMultilevel"/>
    <w:tmpl w:val="FDF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71969"/>
    <w:multiLevelType w:val="hybridMultilevel"/>
    <w:tmpl w:val="FD7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3B6C"/>
    <w:multiLevelType w:val="hybridMultilevel"/>
    <w:tmpl w:val="813689B6"/>
    <w:lvl w:ilvl="0" w:tplc="CD4A4A6C">
      <w:start w:val="202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EF4C79"/>
    <w:multiLevelType w:val="hybridMultilevel"/>
    <w:tmpl w:val="2A7A0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2B4A3E"/>
    <w:multiLevelType w:val="hybridMultilevel"/>
    <w:tmpl w:val="D17C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81727200">
    <w:abstractNumId w:val="20"/>
  </w:num>
  <w:num w:numId="2" w16cid:durableId="711341903">
    <w:abstractNumId w:val="9"/>
  </w:num>
  <w:num w:numId="3" w16cid:durableId="1663854207">
    <w:abstractNumId w:val="8"/>
  </w:num>
  <w:num w:numId="4" w16cid:durableId="189800489">
    <w:abstractNumId w:val="16"/>
  </w:num>
  <w:num w:numId="5" w16cid:durableId="1853950243">
    <w:abstractNumId w:val="11"/>
  </w:num>
  <w:num w:numId="6" w16cid:durableId="799343761">
    <w:abstractNumId w:val="15"/>
  </w:num>
  <w:num w:numId="7" w16cid:durableId="1267810730">
    <w:abstractNumId w:val="13"/>
  </w:num>
  <w:num w:numId="8" w16cid:durableId="467893614">
    <w:abstractNumId w:val="18"/>
  </w:num>
  <w:num w:numId="9" w16cid:durableId="419913160">
    <w:abstractNumId w:val="12"/>
  </w:num>
  <w:num w:numId="10" w16cid:durableId="2952622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399035">
    <w:abstractNumId w:val="1"/>
  </w:num>
  <w:num w:numId="12" w16cid:durableId="828181719">
    <w:abstractNumId w:val="0"/>
  </w:num>
  <w:num w:numId="13" w16cid:durableId="1333725441">
    <w:abstractNumId w:val="10"/>
  </w:num>
  <w:num w:numId="14" w16cid:durableId="1424495593">
    <w:abstractNumId w:val="5"/>
  </w:num>
  <w:num w:numId="15" w16cid:durableId="2059041388">
    <w:abstractNumId w:val="19"/>
  </w:num>
  <w:num w:numId="16" w16cid:durableId="1990591821">
    <w:abstractNumId w:val="2"/>
  </w:num>
  <w:num w:numId="17" w16cid:durableId="2107067708">
    <w:abstractNumId w:val="4"/>
  </w:num>
  <w:num w:numId="18" w16cid:durableId="367878942">
    <w:abstractNumId w:val="7"/>
  </w:num>
  <w:num w:numId="19" w16cid:durableId="970092786">
    <w:abstractNumId w:val="6"/>
  </w:num>
  <w:num w:numId="20" w16cid:durableId="572130345">
    <w:abstractNumId w:val="14"/>
  </w:num>
  <w:num w:numId="21" w16cid:durableId="1555697937">
    <w:abstractNumId w:val="17"/>
  </w:num>
  <w:num w:numId="22" w16cid:durableId="122730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DQzMzc2Nze0NDNR0lEKTi0uzszPAykwqgUA1HgBSCwAAAA="/>
  </w:docVars>
  <w:rsids>
    <w:rsidRoot w:val="00525BEB"/>
    <w:rsid w:val="00000949"/>
    <w:rsid w:val="000051F7"/>
    <w:rsid w:val="00005562"/>
    <w:rsid w:val="00005CBF"/>
    <w:rsid w:val="00005D2D"/>
    <w:rsid w:val="00005E27"/>
    <w:rsid w:val="00013CF4"/>
    <w:rsid w:val="000147D5"/>
    <w:rsid w:val="00015FB0"/>
    <w:rsid w:val="00016383"/>
    <w:rsid w:val="000234E8"/>
    <w:rsid w:val="00024D31"/>
    <w:rsid w:val="00025F33"/>
    <w:rsid w:val="000261BC"/>
    <w:rsid w:val="000269C5"/>
    <w:rsid w:val="00027155"/>
    <w:rsid w:val="0003084C"/>
    <w:rsid w:val="00032202"/>
    <w:rsid w:val="00035912"/>
    <w:rsid w:val="0003799C"/>
    <w:rsid w:val="0004657E"/>
    <w:rsid w:val="000467CD"/>
    <w:rsid w:val="0004786E"/>
    <w:rsid w:val="0005113E"/>
    <w:rsid w:val="00052AE7"/>
    <w:rsid w:val="0005520F"/>
    <w:rsid w:val="00057F97"/>
    <w:rsid w:val="0006055D"/>
    <w:rsid w:val="00062706"/>
    <w:rsid w:val="000704A6"/>
    <w:rsid w:val="000726DA"/>
    <w:rsid w:val="00072A4D"/>
    <w:rsid w:val="00072CBE"/>
    <w:rsid w:val="000769FC"/>
    <w:rsid w:val="00076C8C"/>
    <w:rsid w:val="00081552"/>
    <w:rsid w:val="00081CB3"/>
    <w:rsid w:val="000823FC"/>
    <w:rsid w:val="00082F23"/>
    <w:rsid w:val="000867C7"/>
    <w:rsid w:val="000A2E07"/>
    <w:rsid w:val="000A3A93"/>
    <w:rsid w:val="000A5A0C"/>
    <w:rsid w:val="000B2CA7"/>
    <w:rsid w:val="000B4D62"/>
    <w:rsid w:val="000B7A48"/>
    <w:rsid w:val="000C2A0D"/>
    <w:rsid w:val="000C7AF8"/>
    <w:rsid w:val="000D4C9E"/>
    <w:rsid w:val="000E0B9F"/>
    <w:rsid w:val="000E11BB"/>
    <w:rsid w:val="000E16AF"/>
    <w:rsid w:val="000E1A44"/>
    <w:rsid w:val="000E27D6"/>
    <w:rsid w:val="000E4011"/>
    <w:rsid w:val="000E47C0"/>
    <w:rsid w:val="000E6B2D"/>
    <w:rsid w:val="000F0902"/>
    <w:rsid w:val="000F15C4"/>
    <w:rsid w:val="000F1796"/>
    <w:rsid w:val="000F5523"/>
    <w:rsid w:val="000F6901"/>
    <w:rsid w:val="0010002A"/>
    <w:rsid w:val="0010128E"/>
    <w:rsid w:val="00101494"/>
    <w:rsid w:val="00101982"/>
    <w:rsid w:val="00101DFA"/>
    <w:rsid w:val="00103F43"/>
    <w:rsid w:val="0011041F"/>
    <w:rsid w:val="00110CAB"/>
    <w:rsid w:val="001120D8"/>
    <w:rsid w:val="00113FE9"/>
    <w:rsid w:val="00114DA4"/>
    <w:rsid w:val="00117F54"/>
    <w:rsid w:val="0012254F"/>
    <w:rsid w:val="001316B5"/>
    <w:rsid w:val="00131E60"/>
    <w:rsid w:val="0013269A"/>
    <w:rsid w:val="00133CBD"/>
    <w:rsid w:val="00135E13"/>
    <w:rsid w:val="0013659C"/>
    <w:rsid w:val="00145711"/>
    <w:rsid w:val="00147DC1"/>
    <w:rsid w:val="001512E8"/>
    <w:rsid w:val="00154552"/>
    <w:rsid w:val="001563F7"/>
    <w:rsid w:val="0016139F"/>
    <w:rsid w:val="0016744A"/>
    <w:rsid w:val="00167ED4"/>
    <w:rsid w:val="00180A7A"/>
    <w:rsid w:val="00182D3D"/>
    <w:rsid w:val="001935D3"/>
    <w:rsid w:val="00195755"/>
    <w:rsid w:val="00195F2C"/>
    <w:rsid w:val="001A2009"/>
    <w:rsid w:val="001A265E"/>
    <w:rsid w:val="001A3E55"/>
    <w:rsid w:val="001A5B4C"/>
    <w:rsid w:val="001A6DAB"/>
    <w:rsid w:val="001A6EDC"/>
    <w:rsid w:val="001A74C6"/>
    <w:rsid w:val="001B081A"/>
    <w:rsid w:val="001B26B3"/>
    <w:rsid w:val="001B2BFC"/>
    <w:rsid w:val="001B76D7"/>
    <w:rsid w:val="001C04BC"/>
    <w:rsid w:val="001C18FE"/>
    <w:rsid w:val="001C1D86"/>
    <w:rsid w:val="001C259F"/>
    <w:rsid w:val="001C4D5C"/>
    <w:rsid w:val="001C60E6"/>
    <w:rsid w:val="001C7540"/>
    <w:rsid w:val="001D7067"/>
    <w:rsid w:val="001E2313"/>
    <w:rsid w:val="001E2F7D"/>
    <w:rsid w:val="001E54EF"/>
    <w:rsid w:val="001E705B"/>
    <w:rsid w:val="001F009F"/>
    <w:rsid w:val="001F478C"/>
    <w:rsid w:val="001F54C8"/>
    <w:rsid w:val="001F6B25"/>
    <w:rsid w:val="002005D8"/>
    <w:rsid w:val="002028F3"/>
    <w:rsid w:val="00203B4B"/>
    <w:rsid w:val="0020675F"/>
    <w:rsid w:val="00206989"/>
    <w:rsid w:val="002111E9"/>
    <w:rsid w:val="002171D6"/>
    <w:rsid w:val="00217BA3"/>
    <w:rsid w:val="00222214"/>
    <w:rsid w:val="002302D6"/>
    <w:rsid w:val="002322FE"/>
    <w:rsid w:val="002323B4"/>
    <w:rsid w:val="00236DB8"/>
    <w:rsid w:val="00242BC7"/>
    <w:rsid w:val="002430A8"/>
    <w:rsid w:val="00243B36"/>
    <w:rsid w:val="00245700"/>
    <w:rsid w:val="00245DE3"/>
    <w:rsid w:val="00246A7E"/>
    <w:rsid w:val="002529D0"/>
    <w:rsid w:val="0026097A"/>
    <w:rsid w:val="00265613"/>
    <w:rsid w:val="00265834"/>
    <w:rsid w:val="00265A8D"/>
    <w:rsid w:val="002663C8"/>
    <w:rsid w:val="00271E4E"/>
    <w:rsid w:val="00274208"/>
    <w:rsid w:val="002749D5"/>
    <w:rsid w:val="00276445"/>
    <w:rsid w:val="00277316"/>
    <w:rsid w:val="002804F9"/>
    <w:rsid w:val="00280733"/>
    <w:rsid w:val="002809A6"/>
    <w:rsid w:val="002816D1"/>
    <w:rsid w:val="00281E53"/>
    <w:rsid w:val="0029366D"/>
    <w:rsid w:val="00296405"/>
    <w:rsid w:val="002A2E2A"/>
    <w:rsid w:val="002A581F"/>
    <w:rsid w:val="002A5EA9"/>
    <w:rsid w:val="002A6291"/>
    <w:rsid w:val="002A65F5"/>
    <w:rsid w:val="002A6EE1"/>
    <w:rsid w:val="002B153C"/>
    <w:rsid w:val="002B1AE0"/>
    <w:rsid w:val="002B2276"/>
    <w:rsid w:val="002B48BD"/>
    <w:rsid w:val="002B58D9"/>
    <w:rsid w:val="002C6E83"/>
    <w:rsid w:val="002D2AD2"/>
    <w:rsid w:val="002D5DEE"/>
    <w:rsid w:val="002E2C2A"/>
    <w:rsid w:val="002E6EA3"/>
    <w:rsid w:val="002F0961"/>
    <w:rsid w:val="002F0CB9"/>
    <w:rsid w:val="002F66FB"/>
    <w:rsid w:val="002F78C0"/>
    <w:rsid w:val="0030112C"/>
    <w:rsid w:val="00303734"/>
    <w:rsid w:val="003065C7"/>
    <w:rsid w:val="003065CF"/>
    <w:rsid w:val="00310DA9"/>
    <w:rsid w:val="0031547C"/>
    <w:rsid w:val="00321AE5"/>
    <w:rsid w:val="00322F1D"/>
    <w:rsid w:val="003265A3"/>
    <w:rsid w:val="0033177C"/>
    <w:rsid w:val="0033475F"/>
    <w:rsid w:val="0033515E"/>
    <w:rsid w:val="00340602"/>
    <w:rsid w:val="00342CC9"/>
    <w:rsid w:val="003443BB"/>
    <w:rsid w:val="00345371"/>
    <w:rsid w:val="003518B0"/>
    <w:rsid w:val="00352326"/>
    <w:rsid w:val="00353DEB"/>
    <w:rsid w:val="0035492F"/>
    <w:rsid w:val="00355351"/>
    <w:rsid w:val="00356C68"/>
    <w:rsid w:val="0035704D"/>
    <w:rsid w:val="00357C72"/>
    <w:rsid w:val="003605E6"/>
    <w:rsid w:val="00361319"/>
    <w:rsid w:val="0036538B"/>
    <w:rsid w:val="00367537"/>
    <w:rsid w:val="0037298F"/>
    <w:rsid w:val="00372C40"/>
    <w:rsid w:val="00372FF0"/>
    <w:rsid w:val="003743B1"/>
    <w:rsid w:val="00376D14"/>
    <w:rsid w:val="00381A27"/>
    <w:rsid w:val="00382F09"/>
    <w:rsid w:val="00387811"/>
    <w:rsid w:val="00391541"/>
    <w:rsid w:val="00392484"/>
    <w:rsid w:val="003A0F52"/>
    <w:rsid w:val="003A1095"/>
    <w:rsid w:val="003A3B8A"/>
    <w:rsid w:val="003A3E35"/>
    <w:rsid w:val="003A60C9"/>
    <w:rsid w:val="003B15AC"/>
    <w:rsid w:val="003B2E77"/>
    <w:rsid w:val="003C03AA"/>
    <w:rsid w:val="003C4F49"/>
    <w:rsid w:val="003D64BE"/>
    <w:rsid w:val="003D6581"/>
    <w:rsid w:val="003D71DA"/>
    <w:rsid w:val="003E3F1E"/>
    <w:rsid w:val="003E473E"/>
    <w:rsid w:val="003E7208"/>
    <w:rsid w:val="003E76F3"/>
    <w:rsid w:val="003E7C02"/>
    <w:rsid w:val="003F158C"/>
    <w:rsid w:val="003F4ABE"/>
    <w:rsid w:val="003F76E8"/>
    <w:rsid w:val="00407B83"/>
    <w:rsid w:val="0041162E"/>
    <w:rsid w:val="0041373D"/>
    <w:rsid w:val="00416EAD"/>
    <w:rsid w:val="00426961"/>
    <w:rsid w:val="0042747A"/>
    <w:rsid w:val="00430C12"/>
    <w:rsid w:val="00433481"/>
    <w:rsid w:val="004345F3"/>
    <w:rsid w:val="004378C7"/>
    <w:rsid w:val="00450E2C"/>
    <w:rsid w:val="0045378B"/>
    <w:rsid w:val="004547C4"/>
    <w:rsid w:val="00455A81"/>
    <w:rsid w:val="00455B3E"/>
    <w:rsid w:val="00460F29"/>
    <w:rsid w:val="00461B07"/>
    <w:rsid w:val="00463B39"/>
    <w:rsid w:val="004655DB"/>
    <w:rsid w:val="00465697"/>
    <w:rsid w:val="00465E4A"/>
    <w:rsid w:val="00476985"/>
    <w:rsid w:val="00481F86"/>
    <w:rsid w:val="004842E6"/>
    <w:rsid w:val="00486F4A"/>
    <w:rsid w:val="00487D94"/>
    <w:rsid w:val="00491072"/>
    <w:rsid w:val="0049783E"/>
    <w:rsid w:val="004A0028"/>
    <w:rsid w:val="004A45FC"/>
    <w:rsid w:val="004A777C"/>
    <w:rsid w:val="004B3325"/>
    <w:rsid w:val="004B5ABB"/>
    <w:rsid w:val="004B5AC8"/>
    <w:rsid w:val="004C06F2"/>
    <w:rsid w:val="004C0AA9"/>
    <w:rsid w:val="004C3D99"/>
    <w:rsid w:val="004C4EBC"/>
    <w:rsid w:val="004C66EB"/>
    <w:rsid w:val="004C68AB"/>
    <w:rsid w:val="004D0AEF"/>
    <w:rsid w:val="004D0FA1"/>
    <w:rsid w:val="004D2DAC"/>
    <w:rsid w:val="004D7A8F"/>
    <w:rsid w:val="004E29BC"/>
    <w:rsid w:val="004E3C9E"/>
    <w:rsid w:val="004F04F2"/>
    <w:rsid w:val="004F1AE5"/>
    <w:rsid w:val="004F2B15"/>
    <w:rsid w:val="004F47E1"/>
    <w:rsid w:val="004F77E5"/>
    <w:rsid w:val="00506C45"/>
    <w:rsid w:val="0051037F"/>
    <w:rsid w:val="00513171"/>
    <w:rsid w:val="00514427"/>
    <w:rsid w:val="00520522"/>
    <w:rsid w:val="0052208C"/>
    <w:rsid w:val="00522166"/>
    <w:rsid w:val="00525BBF"/>
    <w:rsid w:val="00525BEB"/>
    <w:rsid w:val="00526DF1"/>
    <w:rsid w:val="00527E5B"/>
    <w:rsid w:val="005326F9"/>
    <w:rsid w:val="005358E6"/>
    <w:rsid w:val="00536641"/>
    <w:rsid w:val="005368CB"/>
    <w:rsid w:val="00537A2E"/>
    <w:rsid w:val="005407BB"/>
    <w:rsid w:val="00543CC4"/>
    <w:rsid w:val="005444AE"/>
    <w:rsid w:val="00546410"/>
    <w:rsid w:val="005512A2"/>
    <w:rsid w:val="00554872"/>
    <w:rsid w:val="00554BA4"/>
    <w:rsid w:val="00566FFD"/>
    <w:rsid w:val="0057282D"/>
    <w:rsid w:val="00573B3A"/>
    <w:rsid w:val="005760A4"/>
    <w:rsid w:val="00577FE1"/>
    <w:rsid w:val="005803C3"/>
    <w:rsid w:val="00580994"/>
    <w:rsid w:val="00590B25"/>
    <w:rsid w:val="00591CB8"/>
    <w:rsid w:val="00592131"/>
    <w:rsid w:val="005A1BA6"/>
    <w:rsid w:val="005A37AC"/>
    <w:rsid w:val="005A3CB4"/>
    <w:rsid w:val="005A5DAE"/>
    <w:rsid w:val="005A7BDD"/>
    <w:rsid w:val="005A7DA2"/>
    <w:rsid w:val="005B2AAF"/>
    <w:rsid w:val="005B2B78"/>
    <w:rsid w:val="005B63F1"/>
    <w:rsid w:val="005B708D"/>
    <w:rsid w:val="005C0C9E"/>
    <w:rsid w:val="005C592A"/>
    <w:rsid w:val="005C755C"/>
    <w:rsid w:val="005D0070"/>
    <w:rsid w:val="005D06F9"/>
    <w:rsid w:val="005D09C0"/>
    <w:rsid w:val="005D2AD8"/>
    <w:rsid w:val="005D61A3"/>
    <w:rsid w:val="005D79A6"/>
    <w:rsid w:val="005D7D45"/>
    <w:rsid w:val="005E364C"/>
    <w:rsid w:val="005E6E52"/>
    <w:rsid w:val="005E752C"/>
    <w:rsid w:val="005F4DF8"/>
    <w:rsid w:val="005F5AA6"/>
    <w:rsid w:val="005F5E6A"/>
    <w:rsid w:val="005F701A"/>
    <w:rsid w:val="005F7F49"/>
    <w:rsid w:val="0060234F"/>
    <w:rsid w:val="0060734B"/>
    <w:rsid w:val="006078DE"/>
    <w:rsid w:val="00611B5E"/>
    <w:rsid w:val="006121DE"/>
    <w:rsid w:val="00614F37"/>
    <w:rsid w:val="00624E0B"/>
    <w:rsid w:val="00625D5A"/>
    <w:rsid w:val="00625E70"/>
    <w:rsid w:val="0063239D"/>
    <w:rsid w:val="006366C9"/>
    <w:rsid w:val="006407C5"/>
    <w:rsid w:val="00640AF7"/>
    <w:rsid w:val="0064537E"/>
    <w:rsid w:val="00645AAE"/>
    <w:rsid w:val="006521E8"/>
    <w:rsid w:val="00652A05"/>
    <w:rsid w:val="0065446B"/>
    <w:rsid w:val="00656DEA"/>
    <w:rsid w:val="006602E3"/>
    <w:rsid w:val="00661E7B"/>
    <w:rsid w:val="00663C25"/>
    <w:rsid w:val="00665E4F"/>
    <w:rsid w:val="00666EFB"/>
    <w:rsid w:val="00670711"/>
    <w:rsid w:val="00676E8A"/>
    <w:rsid w:val="0068088A"/>
    <w:rsid w:val="00682666"/>
    <w:rsid w:val="006831D1"/>
    <w:rsid w:val="00683507"/>
    <w:rsid w:val="00683791"/>
    <w:rsid w:val="00684A6C"/>
    <w:rsid w:val="006864EF"/>
    <w:rsid w:val="006968C0"/>
    <w:rsid w:val="006A3215"/>
    <w:rsid w:val="006A32CB"/>
    <w:rsid w:val="006A3CA9"/>
    <w:rsid w:val="006A4006"/>
    <w:rsid w:val="006B07ED"/>
    <w:rsid w:val="006B4D75"/>
    <w:rsid w:val="006B78E2"/>
    <w:rsid w:val="006C3794"/>
    <w:rsid w:val="006C3DCC"/>
    <w:rsid w:val="006C4C4D"/>
    <w:rsid w:val="006C5143"/>
    <w:rsid w:val="006C7A66"/>
    <w:rsid w:val="006D00CA"/>
    <w:rsid w:val="006D3E0B"/>
    <w:rsid w:val="006D4136"/>
    <w:rsid w:val="006E1E71"/>
    <w:rsid w:val="006E2930"/>
    <w:rsid w:val="006E44CC"/>
    <w:rsid w:val="006E61FA"/>
    <w:rsid w:val="006E7FC7"/>
    <w:rsid w:val="006F299F"/>
    <w:rsid w:val="006F3BE7"/>
    <w:rsid w:val="006F3F2C"/>
    <w:rsid w:val="006F62FC"/>
    <w:rsid w:val="006F6D38"/>
    <w:rsid w:val="00700F97"/>
    <w:rsid w:val="007019AB"/>
    <w:rsid w:val="00702786"/>
    <w:rsid w:val="00703762"/>
    <w:rsid w:val="007050EA"/>
    <w:rsid w:val="00706E30"/>
    <w:rsid w:val="007073CE"/>
    <w:rsid w:val="00712AE7"/>
    <w:rsid w:val="00716A94"/>
    <w:rsid w:val="00725DFC"/>
    <w:rsid w:val="007302EB"/>
    <w:rsid w:val="00730542"/>
    <w:rsid w:val="0073132D"/>
    <w:rsid w:val="00735712"/>
    <w:rsid w:val="00736622"/>
    <w:rsid w:val="00740177"/>
    <w:rsid w:val="00740558"/>
    <w:rsid w:val="00744CEE"/>
    <w:rsid w:val="00745E11"/>
    <w:rsid w:val="007539EC"/>
    <w:rsid w:val="00754005"/>
    <w:rsid w:val="007543D6"/>
    <w:rsid w:val="00762A9F"/>
    <w:rsid w:val="00763339"/>
    <w:rsid w:val="007636D8"/>
    <w:rsid w:val="0076439E"/>
    <w:rsid w:val="007677F1"/>
    <w:rsid w:val="00771621"/>
    <w:rsid w:val="007736BA"/>
    <w:rsid w:val="00774A50"/>
    <w:rsid w:val="00777333"/>
    <w:rsid w:val="00777941"/>
    <w:rsid w:val="007800BC"/>
    <w:rsid w:val="0078746A"/>
    <w:rsid w:val="00792074"/>
    <w:rsid w:val="0079400E"/>
    <w:rsid w:val="00797D88"/>
    <w:rsid w:val="007A1E6C"/>
    <w:rsid w:val="007A3FA2"/>
    <w:rsid w:val="007A7920"/>
    <w:rsid w:val="007A7DAA"/>
    <w:rsid w:val="007B3AD7"/>
    <w:rsid w:val="007B512E"/>
    <w:rsid w:val="007B66B8"/>
    <w:rsid w:val="007B71EC"/>
    <w:rsid w:val="007C28BC"/>
    <w:rsid w:val="007C33EB"/>
    <w:rsid w:val="007C5127"/>
    <w:rsid w:val="007C5BDA"/>
    <w:rsid w:val="007D0831"/>
    <w:rsid w:val="007D2946"/>
    <w:rsid w:val="007D3BA9"/>
    <w:rsid w:val="007E1158"/>
    <w:rsid w:val="007E1C13"/>
    <w:rsid w:val="007E3252"/>
    <w:rsid w:val="007E41A2"/>
    <w:rsid w:val="007E5250"/>
    <w:rsid w:val="007E55BD"/>
    <w:rsid w:val="007E79C9"/>
    <w:rsid w:val="007E7DA5"/>
    <w:rsid w:val="007F009F"/>
    <w:rsid w:val="007F1E5B"/>
    <w:rsid w:val="007F3F36"/>
    <w:rsid w:val="007F7F2B"/>
    <w:rsid w:val="00800004"/>
    <w:rsid w:val="008015F9"/>
    <w:rsid w:val="0080182B"/>
    <w:rsid w:val="00801908"/>
    <w:rsid w:val="0080200A"/>
    <w:rsid w:val="00804DFE"/>
    <w:rsid w:val="00806748"/>
    <w:rsid w:val="00807C82"/>
    <w:rsid w:val="00810FE9"/>
    <w:rsid w:val="008131EA"/>
    <w:rsid w:val="008135F8"/>
    <w:rsid w:val="00816FC5"/>
    <w:rsid w:val="00820834"/>
    <w:rsid w:val="0082786B"/>
    <w:rsid w:val="00836924"/>
    <w:rsid w:val="0083744A"/>
    <w:rsid w:val="0084374F"/>
    <w:rsid w:val="00844370"/>
    <w:rsid w:val="00845644"/>
    <w:rsid w:val="008515D9"/>
    <w:rsid w:val="00852863"/>
    <w:rsid w:val="008550EB"/>
    <w:rsid w:val="0085754D"/>
    <w:rsid w:val="00864F88"/>
    <w:rsid w:val="00870940"/>
    <w:rsid w:val="0087144F"/>
    <w:rsid w:val="00877055"/>
    <w:rsid w:val="00881AB3"/>
    <w:rsid w:val="00882E3F"/>
    <w:rsid w:val="008850FC"/>
    <w:rsid w:val="00886201"/>
    <w:rsid w:val="0088642F"/>
    <w:rsid w:val="00886D39"/>
    <w:rsid w:val="00890320"/>
    <w:rsid w:val="008937AC"/>
    <w:rsid w:val="008951B1"/>
    <w:rsid w:val="00895C1E"/>
    <w:rsid w:val="008A0BAD"/>
    <w:rsid w:val="008A2625"/>
    <w:rsid w:val="008A3D76"/>
    <w:rsid w:val="008A3E76"/>
    <w:rsid w:val="008A51B8"/>
    <w:rsid w:val="008A6B5F"/>
    <w:rsid w:val="008A70C7"/>
    <w:rsid w:val="008B09F0"/>
    <w:rsid w:val="008B1506"/>
    <w:rsid w:val="008B3010"/>
    <w:rsid w:val="008B4290"/>
    <w:rsid w:val="008B4A56"/>
    <w:rsid w:val="008B653A"/>
    <w:rsid w:val="008B7B5C"/>
    <w:rsid w:val="008C568D"/>
    <w:rsid w:val="008C7A17"/>
    <w:rsid w:val="008D0774"/>
    <w:rsid w:val="008D4518"/>
    <w:rsid w:val="008D5166"/>
    <w:rsid w:val="008E0DFD"/>
    <w:rsid w:val="008E1E54"/>
    <w:rsid w:val="008E6021"/>
    <w:rsid w:val="008F1229"/>
    <w:rsid w:val="008F6F5F"/>
    <w:rsid w:val="00902C97"/>
    <w:rsid w:val="0090392E"/>
    <w:rsid w:val="0090406F"/>
    <w:rsid w:val="009059D4"/>
    <w:rsid w:val="009073C7"/>
    <w:rsid w:val="009079A2"/>
    <w:rsid w:val="009107B1"/>
    <w:rsid w:val="00912365"/>
    <w:rsid w:val="00912A25"/>
    <w:rsid w:val="00915275"/>
    <w:rsid w:val="00920B89"/>
    <w:rsid w:val="00923E70"/>
    <w:rsid w:val="00925C9C"/>
    <w:rsid w:val="00927463"/>
    <w:rsid w:val="009279ED"/>
    <w:rsid w:val="00931D7B"/>
    <w:rsid w:val="00933107"/>
    <w:rsid w:val="00933A8A"/>
    <w:rsid w:val="009436BF"/>
    <w:rsid w:val="00944EDB"/>
    <w:rsid w:val="00945A7D"/>
    <w:rsid w:val="009462DF"/>
    <w:rsid w:val="009508F2"/>
    <w:rsid w:val="009522E0"/>
    <w:rsid w:val="00952A21"/>
    <w:rsid w:val="00953B01"/>
    <w:rsid w:val="00955689"/>
    <w:rsid w:val="00955756"/>
    <w:rsid w:val="00956859"/>
    <w:rsid w:val="00962812"/>
    <w:rsid w:val="00964455"/>
    <w:rsid w:val="00970FF2"/>
    <w:rsid w:val="00970FFF"/>
    <w:rsid w:val="0097114A"/>
    <w:rsid w:val="009720B6"/>
    <w:rsid w:val="009723FF"/>
    <w:rsid w:val="00977C8F"/>
    <w:rsid w:val="009815EB"/>
    <w:rsid w:val="0098323F"/>
    <w:rsid w:val="00983578"/>
    <w:rsid w:val="009846FE"/>
    <w:rsid w:val="00990176"/>
    <w:rsid w:val="00991A79"/>
    <w:rsid w:val="00993AEC"/>
    <w:rsid w:val="009945F2"/>
    <w:rsid w:val="009970AA"/>
    <w:rsid w:val="009A0F7D"/>
    <w:rsid w:val="009A3936"/>
    <w:rsid w:val="009A4D02"/>
    <w:rsid w:val="009A7A60"/>
    <w:rsid w:val="009B0C01"/>
    <w:rsid w:val="009B0E11"/>
    <w:rsid w:val="009B1341"/>
    <w:rsid w:val="009B25E4"/>
    <w:rsid w:val="009B3D02"/>
    <w:rsid w:val="009C0A12"/>
    <w:rsid w:val="009C1FB8"/>
    <w:rsid w:val="009C2836"/>
    <w:rsid w:val="009C4447"/>
    <w:rsid w:val="009C467F"/>
    <w:rsid w:val="009C7562"/>
    <w:rsid w:val="009C7D29"/>
    <w:rsid w:val="009D239F"/>
    <w:rsid w:val="009D7454"/>
    <w:rsid w:val="009E0F6A"/>
    <w:rsid w:val="009F06C2"/>
    <w:rsid w:val="00A03549"/>
    <w:rsid w:val="00A073FC"/>
    <w:rsid w:val="00A22D74"/>
    <w:rsid w:val="00A23CE6"/>
    <w:rsid w:val="00A2513A"/>
    <w:rsid w:val="00A25810"/>
    <w:rsid w:val="00A30AD4"/>
    <w:rsid w:val="00A34B9C"/>
    <w:rsid w:val="00A35600"/>
    <w:rsid w:val="00A432E4"/>
    <w:rsid w:val="00A44A13"/>
    <w:rsid w:val="00A44D28"/>
    <w:rsid w:val="00A46E92"/>
    <w:rsid w:val="00A50474"/>
    <w:rsid w:val="00A509F3"/>
    <w:rsid w:val="00A519BE"/>
    <w:rsid w:val="00A52850"/>
    <w:rsid w:val="00A5570E"/>
    <w:rsid w:val="00A57300"/>
    <w:rsid w:val="00A60C9B"/>
    <w:rsid w:val="00A64310"/>
    <w:rsid w:val="00A671C1"/>
    <w:rsid w:val="00A674EA"/>
    <w:rsid w:val="00A71802"/>
    <w:rsid w:val="00A72105"/>
    <w:rsid w:val="00A72E75"/>
    <w:rsid w:val="00A73164"/>
    <w:rsid w:val="00A7318E"/>
    <w:rsid w:val="00A7326A"/>
    <w:rsid w:val="00A764DE"/>
    <w:rsid w:val="00A7770B"/>
    <w:rsid w:val="00A83ECF"/>
    <w:rsid w:val="00A84C19"/>
    <w:rsid w:val="00A84E04"/>
    <w:rsid w:val="00A91982"/>
    <w:rsid w:val="00A92EAE"/>
    <w:rsid w:val="00A92EC2"/>
    <w:rsid w:val="00A93587"/>
    <w:rsid w:val="00A94EA4"/>
    <w:rsid w:val="00A9654A"/>
    <w:rsid w:val="00A967C9"/>
    <w:rsid w:val="00AA0A75"/>
    <w:rsid w:val="00AA17A0"/>
    <w:rsid w:val="00AB269E"/>
    <w:rsid w:val="00AB2E4F"/>
    <w:rsid w:val="00AB2F88"/>
    <w:rsid w:val="00AB5886"/>
    <w:rsid w:val="00AC076B"/>
    <w:rsid w:val="00AC1672"/>
    <w:rsid w:val="00AC3CFB"/>
    <w:rsid w:val="00AD108F"/>
    <w:rsid w:val="00AD1DF0"/>
    <w:rsid w:val="00AD41B8"/>
    <w:rsid w:val="00AD4A67"/>
    <w:rsid w:val="00AD7422"/>
    <w:rsid w:val="00AE4378"/>
    <w:rsid w:val="00AE4408"/>
    <w:rsid w:val="00AE59BC"/>
    <w:rsid w:val="00AE6402"/>
    <w:rsid w:val="00AF3760"/>
    <w:rsid w:val="00AF575F"/>
    <w:rsid w:val="00AF6833"/>
    <w:rsid w:val="00B032C4"/>
    <w:rsid w:val="00B03874"/>
    <w:rsid w:val="00B049EF"/>
    <w:rsid w:val="00B119B3"/>
    <w:rsid w:val="00B11DF5"/>
    <w:rsid w:val="00B15922"/>
    <w:rsid w:val="00B15C0C"/>
    <w:rsid w:val="00B214DA"/>
    <w:rsid w:val="00B21F22"/>
    <w:rsid w:val="00B24120"/>
    <w:rsid w:val="00B246C0"/>
    <w:rsid w:val="00B252E4"/>
    <w:rsid w:val="00B343A4"/>
    <w:rsid w:val="00B372B1"/>
    <w:rsid w:val="00B44BC6"/>
    <w:rsid w:val="00B501FA"/>
    <w:rsid w:val="00B50933"/>
    <w:rsid w:val="00B5437D"/>
    <w:rsid w:val="00B55516"/>
    <w:rsid w:val="00B56A8C"/>
    <w:rsid w:val="00B62E63"/>
    <w:rsid w:val="00B630FD"/>
    <w:rsid w:val="00B66FE4"/>
    <w:rsid w:val="00B7434F"/>
    <w:rsid w:val="00B77ED0"/>
    <w:rsid w:val="00B816EA"/>
    <w:rsid w:val="00B836C6"/>
    <w:rsid w:val="00B83C3E"/>
    <w:rsid w:val="00B840C9"/>
    <w:rsid w:val="00B85AB3"/>
    <w:rsid w:val="00B8738F"/>
    <w:rsid w:val="00B90CAD"/>
    <w:rsid w:val="00B91B25"/>
    <w:rsid w:val="00B930BB"/>
    <w:rsid w:val="00B96FA1"/>
    <w:rsid w:val="00BA0626"/>
    <w:rsid w:val="00BA11A2"/>
    <w:rsid w:val="00BA3295"/>
    <w:rsid w:val="00BA6E7F"/>
    <w:rsid w:val="00BB100E"/>
    <w:rsid w:val="00BB1467"/>
    <w:rsid w:val="00BB1626"/>
    <w:rsid w:val="00BB26DD"/>
    <w:rsid w:val="00BB4CB0"/>
    <w:rsid w:val="00BB616C"/>
    <w:rsid w:val="00BC3B05"/>
    <w:rsid w:val="00BC469C"/>
    <w:rsid w:val="00BC4FB9"/>
    <w:rsid w:val="00BC6AC8"/>
    <w:rsid w:val="00BC7ABE"/>
    <w:rsid w:val="00BC7C56"/>
    <w:rsid w:val="00BD06BD"/>
    <w:rsid w:val="00BD2088"/>
    <w:rsid w:val="00BD34C2"/>
    <w:rsid w:val="00BD3559"/>
    <w:rsid w:val="00BD42F3"/>
    <w:rsid w:val="00BD4A8F"/>
    <w:rsid w:val="00BE0694"/>
    <w:rsid w:val="00BE1628"/>
    <w:rsid w:val="00BE2E9F"/>
    <w:rsid w:val="00BE3F70"/>
    <w:rsid w:val="00BE4F84"/>
    <w:rsid w:val="00BF5F05"/>
    <w:rsid w:val="00BF6805"/>
    <w:rsid w:val="00C02805"/>
    <w:rsid w:val="00C0724F"/>
    <w:rsid w:val="00C07887"/>
    <w:rsid w:val="00C11B94"/>
    <w:rsid w:val="00C14DA6"/>
    <w:rsid w:val="00C155FC"/>
    <w:rsid w:val="00C16439"/>
    <w:rsid w:val="00C169B3"/>
    <w:rsid w:val="00C17F89"/>
    <w:rsid w:val="00C32E6E"/>
    <w:rsid w:val="00C33F6E"/>
    <w:rsid w:val="00C3401C"/>
    <w:rsid w:val="00C35574"/>
    <w:rsid w:val="00C429D9"/>
    <w:rsid w:val="00C443C9"/>
    <w:rsid w:val="00C4519D"/>
    <w:rsid w:val="00C50101"/>
    <w:rsid w:val="00C51938"/>
    <w:rsid w:val="00C63CE5"/>
    <w:rsid w:val="00C778F9"/>
    <w:rsid w:val="00C83D6E"/>
    <w:rsid w:val="00C85526"/>
    <w:rsid w:val="00C8798A"/>
    <w:rsid w:val="00C93388"/>
    <w:rsid w:val="00C94385"/>
    <w:rsid w:val="00C95EC1"/>
    <w:rsid w:val="00C96377"/>
    <w:rsid w:val="00C96F72"/>
    <w:rsid w:val="00C978D1"/>
    <w:rsid w:val="00CA0F12"/>
    <w:rsid w:val="00CA26B0"/>
    <w:rsid w:val="00CA443D"/>
    <w:rsid w:val="00CA49C6"/>
    <w:rsid w:val="00CA57E9"/>
    <w:rsid w:val="00CB5017"/>
    <w:rsid w:val="00CB700B"/>
    <w:rsid w:val="00CC2C5F"/>
    <w:rsid w:val="00CC383E"/>
    <w:rsid w:val="00CC4A52"/>
    <w:rsid w:val="00CC511D"/>
    <w:rsid w:val="00CC722F"/>
    <w:rsid w:val="00CD08F3"/>
    <w:rsid w:val="00CD2A93"/>
    <w:rsid w:val="00CD4619"/>
    <w:rsid w:val="00CD7095"/>
    <w:rsid w:val="00CE0567"/>
    <w:rsid w:val="00CE1940"/>
    <w:rsid w:val="00CE421C"/>
    <w:rsid w:val="00CE771C"/>
    <w:rsid w:val="00CF2B7C"/>
    <w:rsid w:val="00CF39D1"/>
    <w:rsid w:val="00CF4EC8"/>
    <w:rsid w:val="00D02546"/>
    <w:rsid w:val="00D033C8"/>
    <w:rsid w:val="00D10B9C"/>
    <w:rsid w:val="00D11C5A"/>
    <w:rsid w:val="00D12131"/>
    <w:rsid w:val="00D14FF7"/>
    <w:rsid w:val="00D17F09"/>
    <w:rsid w:val="00D20BD2"/>
    <w:rsid w:val="00D213EF"/>
    <w:rsid w:val="00D2360D"/>
    <w:rsid w:val="00D24B47"/>
    <w:rsid w:val="00D25135"/>
    <w:rsid w:val="00D2542F"/>
    <w:rsid w:val="00D25D51"/>
    <w:rsid w:val="00D3022E"/>
    <w:rsid w:val="00D310E1"/>
    <w:rsid w:val="00D36140"/>
    <w:rsid w:val="00D363CA"/>
    <w:rsid w:val="00D42063"/>
    <w:rsid w:val="00D423C1"/>
    <w:rsid w:val="00D47433"/>
    <w:rsid w:val="00D548E2"/>
    <w:rsid w:val="00D57060"/>
    <w:rsid w:val="00D57DBB"/>
    <w:rsid w:val="00D63500"/>
    <w:rsid w:val="00D64A13"/>
    <w:rsid w:val="00D65386"/>
    <w:rsid w:val="00D65CFC"/>
    <w:rsid w:val="00D66043"/>
    <w:rsid w:val="00D67D89"/>
    <w:rsid w:val="00D736BC"/>
    <w:rsid w:val="00D767B6"/>
    <w:rsid w:val="00D8061D"/>
    <w:rsid w:val="00D81165"/>
    <w:rsid w:val="00D826B9"/>
    <w:rsid w:val="00D839A1"/>
    <w:rsid w:val="00D8467C"/>
    <w:rsid w:val="00D84DD3"/>
    <w:rsid w:val="00D86831"/>
    <w:rsid w:val="00D86C31"/>
    <w:rsid w:val="00D87110"/>
    <w:rsid w:val="00D87B14"/>
    <w:rsid w:val="00D90D01"/>
    <w:rsid w:val="00D91A15"/>
    <w:rsid w:val="00D91B8F"/>
    <w:rsid w:val="00D938D3"/>
    <w:rsid w:val="00DA486A"/>
    <w:rsid w:val="00DA751B"/>
    <w:rsid w:val="00DA7EA8"/>
    <w:rsid w:val="00DB21F4"/>
    <w:rsid w:val="00DB3CF3"/>
    <w:rsid w:val="00DC3F63"/>
    <w:rsid w:val="00DC4287"/>
    <w:rsid w:val="00DC56AD"/>
    <w:rsid w:val="00DD02CA"/>
    <w:rsid w:val="00DD0E35"/>
    <w:rsid w:val="00DD29AB"/>
    <w:rsid w:val="00DD5BCC"/>
    <w:rsid w:val="00DE0901"/>
    <w:rsid w:val="00DE4C24"/>
    <w:rsid w:val="00DF05FC"/>
    <w:rsid w:val="00DF3AD0"/>
    <w:rsid w:val="00DF5818"/>
    <w:rsid w:val="00DF7020"/>
    <w:rsid w:val="00E04165"/>
    <w:rsid w:val="00E0574D"/>
    <w:rsid w:val="00E12742"/>
    <w:rsid w:val="00E13E14"/>
    <w:rsid w:val="00E208DA"/>
    <w:rsid w:val="00E25A82"/>
    <w:rsid w:val="00E26DF0"/>
    <w:rsid w:val="00E3137D"/>
    <w:rsid w:val="00E32896"/>
    <w:rsid w:val="00E375D5"/>
    <w:rsid w:val="00E37CBA"/>
    <w:rsid w:val="00E57D57"/>
    <w:rsid w:val="00E623A8"/>
    <w:rsid w:val="00E63CB2"/>
    <w:rsid w:val="00E77612"/>
    <w:rsid w:val="00E77D3E"/>
    <w:rsid w:val="00E854BD"/>
    <w:rsid w:val="00E85510"/>
    <w:rsid w:val="00E857DD"/>
    <w:rsid w:val="00E874A7"/>
    <w:rsid w:val="00E90200"/>
    <w:rsid w:val="00E90310"/>
    <w:rsid w:val="00E912BD"/>
    <w:rsid w:val="00E9573C"/>
    <w:rsid w:val="00E959B4"/>
    <w:rsid w:val="00EB0524"/>
    <w:rsid w:val="00EB2E83"/>
    <w:rsid w:val="00EB3873"/>
    <w:rsid w:val="00EB7BB8"/>
    <w:rsid w:val="00EC276B"/>
    <w:rsid w:val="00EC5E88"/>
    <w:rsid w:val="00ED0AF5"/>
    <w:rsid w:val="00ED2089"/>
    <w:rsid w:val="00ED3965"/>
    <w:rsid w:val="00ED5029"/>
    <w:rsid w:val="00ED5820"/>
    <w:rsid w:val="00ED6542"/>
    <w:rsid w:val="00EE25E2"/>
    <w:rsid w:val="00EE68F9"/>
    <w:rsid w:val="00EE7704"/>
    <w:rsid w:val="00EF0C14"/>
    <w:rsid w:val="00EF206B"/>
    <w:rsid w:val="00EF3C72"/>
    <w:rsid w:val="00EF3DA8"/>
    <w:rsid w:val="00EF4677"/>
    <w:rsid w:val="00F00CF2"/>
    <w:rsid w:val="00F01C63"/>
    <w:rsid w:val="00F048F8"/>
    <w:rsid w:val="00F10ECE"/>
    <w:rsid w:val="00F11F4F"/>
    <w:rsid w:val="00F13645"/>
    <w:rsid w:val="00F140AC"/>
    <w:rsid w:val="00F1514A"/>
    <w:rsid w:val="00F258DA"/>
    <w:rsid w:val="00F26AFE"/>
    <w:rsid w:val="00F27749"/>
    <w:rsid w:val="00F27ECB"/>
    <w:rsid w:val="00F34A8A"/>
    <w:rsid w:val="00F37E0D"/>
    <w:rsid w:val="00F433D1"/>
    <w:rsid w:val="00F43C35"/>
    <w:rsid w:val="00F43E4C"/>
    <w:rsid w:val="00F441E5"/>
    <w:rsid w:val="00F44B35"/>
    <w:rsid w:val="00F518D5"/>
    <w:rsid w:val="00F51ED4"/>
    <w:rsid w:val="00F53618"/>
    <w:rsid w:val="00F57238"/>
    <w:rsid w:val="00F614E2"/>
    <w:rsid w:val="00F657BF"/>
    <w:rsid w:val="00F6676E"/>
    <w:rsid w:val="00F75368"/>
    <w:rsid w:val="00F75B12"/>
    <w:rsid w:val="00F7755C"/>
    <w:rsid w:val="00F80D07"/>
    <w:rsid w:val="00F8131E"/>
    <w:rsid w:val="00F81C84"/>
    <w:rsid w:val="00F82426"/>
    <w:rsid w:val="00F841C8"/>
    <w:rsid w:val="00F851C2"/>
    <w:rsid w:val="00F857BC"/>
    <w:rsid w:val="00F859D8"/>
    <w:rsid w:val="00F87498"/>
    <w:rsid w:val="00F91F02"/>
    <w:rsid w:val="00F978AA"/>
    <w:rsid w:val="00FA4685"/>
    <w:rsid w:val="00FB00BD"/>
    <w:rsid w:val="00FB0EE3"/>
    <w:rsid w:val="00FB18DB"/>
    <w:rsid w:val="00FB3480"/>
    <w:rsid w:val="00FC0315"/>
    <w:rsid w:val="00FC1957"/>
    <w:rsid w:val="00FC2ADB"/>
    <w:rsid w:val="00FC354C"/>
    <w:rsid w:val="00FC3A54"/>
    <w:rsid w:val="00FC4D30"/>
    <w:rsid w:val="00FC70BC"/>
    <w:rsid w:val="00FD041A"/>
    <w:rsid w:val="00FD4DAD"/>
    <w:rsid w:val="00FD5637"/>
    <w:rsid w:val="00FE02A6"/>
    <w:rsid w:val="00FE0A9B"/>
    <w:rsid w:val="00FE0AC8"/>
    <w:rsid w:val="00FE5981"/>
    <w:rsid w:val="00FE6428"/>
    <w:rsid w:val="00FE6AE2"/>
    <w:rsid w:val="00FF0E40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45A91A"/>
  <w15:chartTrackingRefBased/>
  <w15:docId w15:val="{C72BF1FC-7219-3142-A824-4A226CE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0BC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800BC"/>
    <w:pPr>
      <w:keepNext/>
      <w:keepLines/>
      <w:spacing w:before="160"/>
      <w:outlineLvl w:val="0"/>
    </w:pPr>
    <w:rPr>
      <w:rFonts w:eastAsiaTheme="majorEastAsia" w:cstheme="majorBidi"/>
      <w:b/>
      <w:i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20B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005562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5446B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46B"/>
    <w:rPr>
      <w:rFonts w:ascii="Calibri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7800BC"/>
    <w:rPr>
      <w:rFonts w:ascii="Cambria" w:eastAsiaTheme="majorEastAsia" w:hAnsi="Cambria" w:cstheme="majorBidi"/>
      <w:b/>
      <w:i/>
      <w:sz w:val="22"/>
      <w:szCs w:val="32"/>
    </w:rPr>
  </w:style>
  <w:style w:type="character" w:customStyle="1" w:styleId="Heading2Char">
    <w:name w:val="Heading 2 Char"/>
    <w:basedOn w:val="DefaultParagraphFont"/>
    <w:link w:val="Heading2"/>
    <w:rsid w:val="009720B6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37A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C35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A643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release/bioc/html/ConsensusClusterPlus.html" TargetMode="External"/><Relationship Id="rId13" Type="http://schemas.openxmlformats.org/officeDocument/2006/relationships/hyperlink" Target="https://ggobi.github.io/ggally/articles/ggpai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-bloggers.com/2011/03/five-ways-to-visualize-your-pairwise-comparis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web/packages/ggalluvial/vignettes/ggalluv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web/packages/mclus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cluster/cluster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graim/Library/Group%20Containers/UBF8T346G9.Office/User%20Content.localized/Templates.localized/UF_Syllabus_Cour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6485-0FB9-4904-B760-8AAC8448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UF_Syllabus_Course.dotx</Template>
  <TotalTime>178</TotalTime>
  <Pages>1</Pages>
  <Words>482</Words>
  <Characters>2913</Characters>
  <Application>Microsoft Office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3389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Microsoft Office User</dc:creator>
  <cp:keywords/>
  <cp:lastModifiedBy>Graim, Kiley</cp:lastModifiedBy>
  <cp:revision>580</cp:revision>
  <cp:lastPrinted>2013-06-14T18:40:00Z</cp:lastPrinted>
  <dcterms:created xsi:type="dcterms:W3CDTF">2021-08-20T17:37:00Z</dcterms:created>
  <dcterms:modified xsi:type="dcterms:W3CDTF">2022-08-18T14:42:00Z</dcterms:modified>
</cp:coreProperties>
</file>